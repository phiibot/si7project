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163D5D" w:rsidP="004F455F">
            <w:pPr>
              <w:pStyle w:val="Coordonnes"/>
              <w:spacing w:before="0"/>
              <w:rPr>
                <w:color w:val="000000" w:themeColor="text1"/>
              </w:rPr>
            </w:pPr>
            <w:r w:rsidRPr="009F6B34">
              <w:rPr>
                <w:noProof/>
                <w:sz w:val="22"/>
                <w:szCs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4581797</wp:posOffset>
                  </wp:positionH>
                  <wp:positionV relativeFrom="paragraph">
                    <wp:posOffset>-581660</wp:posOffset>
                  </wp:positionV>
                  <wp:extent cx="2100580" cy="2100580"/>
                  <wp:effectExtent l="0" t="0" r="0" b="0"/>
                  <wp:wrapNone/>
                  <wp:docPr id="6" name="Image 6" descr="Résultat de recherche d'images pour &quot;git p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git p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580" cy="210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6B18" w:rsidRPr="0041428F">
              <w:rPr>
                <w:noProof/>
                <w:color w:val="000000" w:themeColor="text1"/>
                <w:lang w:bidi="fr-FR"/>
              </w:rPr>
              <mc:AlternateContent>
                <mc:Choice Requires="wps">
                  <w:drawing>
                    <wp:inline distT="0" distB="0" distL="0" distR="0" wp14:anchorId="6075EE9E" wp14:editId="274FFB37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6F6F10" w:rsidRDefault="00D92BFF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="Calibri" w:cstheme="minorBidi"/>
                                      <w:b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  <w:lang w:bidi="fr-FR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75EE9E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6F6F10" w:rsidRDefault="00D92BFF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  <w:lang w:bidi="fr-FR"/>
                              </w:rPr>
                              <w:t>GIT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013B72">
        <w:trPr>
          <w:trHeight w:val="1694"/>
          <w:jc w:val="center"/>
        </w:trPr>
        <w:tc>
          <w:tcPr>
            <w:tcW w:w="10800" w:type="dxa"/>
            <w:vAlign w:val="bottom"/>
          </w:tcPr>
          <w:p w:rsidR="003E24DF" w:rsidRPr="0041428F" w:rsidRDefault="00D92BFF" w:rsidP="004F455F">
            <w:pPr>
              <w:pStyle w:val="Titre"/>
              <w:rPr>
                <w:color w:val="000000" w:themeColor="text1"/>
              </w:rPr>
            </w:pPr>
            <w:r>
              <w:t xml:space="preserve">DOCUMENTATION </w:t>
            </w:r>
          </w:p>
        </w:tc>
      </w:tr>
      <w:tr w:rsidR="004F455F" w:rsidRPr="004F455F" w:rsidTr="004F455F">
        <w:trPr>
          <w:trHeight w:val="1071"/>
          <w:jc w:val="center"/>
        </w:trPr>
        <w:tc>
          <w:tcPr>
            <w:tcW w:w="10800" w:type="dxa"/>
            <w:vAlign w:val="bottom"/>
          </w:tcPr>
          <w:p w:rsidR="004F455F" w:rsidRPr="004F455F" w:rsidRDefault="004F455F" w:rsidP="004F455F"/>
        </w:tc>
      </w:tr>
    </w:tbl>
    <w:p w:rsidR="00A66B18" w:rsidRDefault="00A66B18"/>
    <w:tbl>
      <w:tblPr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eau de disposition"/>
      </w:tblPr>
      <w:tblGrid>
        <w:gridCol w:w="563"/>
        <w:gridCol w:w="9903"/>
      </w:tblGrid>
      <w:tr w:rsidR="004F455F" w:rsidRPr="004F455F" w:rsidTr="00D92BFF">
        <w:trPr>
          <w:trHeight w:val="382"/>
        </w:trPr>
        <w:tc>
          <w:tcPr>
            <w:tcW w:w="269" w:type="pct"/>
          </w:tcPr>
          <w:p w:rsidR="00D92BFF" w:rsidRPr="004F455F" w:rsidRDefault="00D92BFF" w:rsidP="004F455F">
            <w:pPr>
              <w:pStyle w:val="Coordonnes"/>
              <w:spacing w:before="0"/>
              <w:rPr>
                <w:sz w:val="12"/>
              </w:rPr>
            </w:pPr>
          </w:p>
        </w:tc>
        <w:tc>
          <w:tcPr>
            <w:tcW w:w="4731" w:type="pct"/>
            <w:tcBorders>
              <w:bottom w:val="single" w:sz="18" w:space="0" w:color="17406D" w:themeColor="text2"/>
            </w:tcBorders>
          </w:tcPr>
          <w:p w:rsidR="004F455F" w:rsidRPr="004F455F" w:rsidRDefault="004F455F" w:rsidP="004F455F">
            <w:pPr>
              <w:pStyle w:val="Coordonnes"/>
              <w:spacing w:before="0"/>
              <w:rPr>
                <w:sz w:val="12"/>
              </w:rPr>
            </w:pPr>
          </w:p>
        </w:tc>
      </w:tr>
      <w:tr w:rsidR="004F455F" w:rsidRPr="004F455F" w:rsidTr="00D92BFF">
        <w:trPr>
          <w:trHeight w:val="189"/>
        </w:trPr>
        <w:tc>
          <w:tcPr>
            <w:tcW w:w="269" w:type="pct"/>
          </w:tcPr>
          <w:p w:rsidR="004F455F" w:rsidRPr="004F455F" w:rsidRDefault="004F455F" w:rsidP="004F455F">
            <w:pPr>
              <w:pStyle w:val="Coordonnes"/>
              <w:spacing w:before="0"/>
              <w:rPr>
                <w:sz w:val="12"/>
              </w:rPr>
            </w:pPr>
          </w:p>
        </w:tc>
        <w:tc>
          <w:tcPr>
            <w:tcW w:w="4731" w:type="pct"/>
            <w:tcBorders>
              <w:top w:val="single" w:sz="18" w:space="0" w:color="17406D" w:themeColor="text2"/>
            </w:tcBorders>
          </w:tcPr>
          <w:p w:rsidR="004F455F" w:rsidRPr="004F455F" w:rsidRDefault="004F455F" w:rsidP="004F455F">
            <w:pPr>
              <w:pStyle w:val="Coordonnes"/>
              <w:spacing w:before="0"/>
              <w:rPr>
                <w:sz w:val="12"/>
              </w:rPr>
            </w:pPr>
          </w:p>
        </w:tc>
      </w:tr>
    </w:tbl>
    <w:p w:rsidR="006F14C1" w:rsidRDefault="00D92BFF" w:rsidP="00D92BFF">
      <w:pPr>
        <w:ind w:left="0"/>
        <w:rPr>
          <w:color w:val="auto"/>
        </w:rPr>
      </w:pPr>
      <w:r w:rsidRPr="00D92BFF">
        <w:rPr>
          <w:b/>
          <w:bCs/>
          <w:color w:val="auto"/>
        </w:rPr>
        <w:t>SOMMAIRE</w:t>
      </w:r>
      <w:r w:rsidRPr="00D92BFF">
        <w:rPr>
          <w:color w:val="auto"/>
        </w:rPr>
        <w:t xml:space="preserve"> </w:t>
      </w:r>
    </w:p>
    <w:p w:rsidR="006F14C1" w:rsidRPr="009F6B34" w:rsidRDefault="00D92BFF" w:rsidP="00D92BFF">
      <w:pPr>
        <w:ind w:left="0"/>
      </w:pPr>
      <w:r>
        <w:tab/>
      </w:r>
      <w:r w:rsidRPr="009F6B34">
        <w:t xml:space="preserve">1/ </w:t>
      </w:r>
      <w:r w:rsidR="0081181D">
        <w:t>Histoire</w:t>
      </w:r>
      <w:r w:rsidRPr="009F6B34">
        <w:t xml:space="preserve"> </w:t>
      </w:r>
      <w:r w:rsidRPr="009F6B34">
        <w:tab/>
      </w:r>
    </w:p>
    <w:p w:rsidR="006F14C1" w:rsidRPr="009F6B34" w:rsidRDefault="00D92BFF" w:rsidP="00D92BFF">
      <w:pPr>
        <w:ind w:left="0"/>
      </w:pPr>
      <w:r w:rsidRPr="009F6B34">
        <w:tab/>
        <w:t>2/</w:t>
      </w:r>
      <w:r w:rsidR="0074777A" w:rsidRPr="009F6B34">
        <w:t xml:space="preserve"> </w:t>
      </w:r>
      <w:r w:rsidR="00D5362C" w:rsidRPr="009F6B34">
        <w:t>Installation de Git sous Linux</w:t>
      </w:r>
      <w:r w:rsidR="0027585F">
        <w:t xml:space="preserve"> </w:t>
      </w:r>
      <w:r w:rsidR="00D5362C" w:rsidRPr="009F6B34">
        <w:t>et Windows</w:t>
      </w:r>
      <w:r w:rsidR="008D1F24" w:rsidRPr="009F6B34">
        <w:tab/>
      </w:r>
    </w:p>
    <w:p w:rsidR="006F14C1" w:rsidRPr="009F6B34" w:rsidRDefault="002C6B82" w:rsidP="006F14C1">
      <w:pPr>
        <w:ind w:left="0" w:firstLine="720"/>
      </w:pPr>
      <w:r w:rsidRPr="009F6B34">
        <w:t>3/</w:t>
      </w:r>
      <w:r w:rsidR="008D1F24" w:rsidRPr="009F6B34">
        <w:t xml:space="preserve"> Utilité </w:t>
      </w:r>
    </w:p>
    <w:p w:rsidR="006F14C1" w:rsidRPr="009F6B34" w:rsidRDefault="008D1F24" w:rsidP="006F14C1">
      <w:pPr>
        <w:ind w:left="0" w:firstLine="720"/>
      </w:pPr>
      <w:r w:rsidRPr="009F6B34">
        <w:t xml:space="preserve">4/ Init, </w:t>
      </w:r>
      <w:proofErr w:type="spellStart"/>
      <w:r w:rsidRPr="009F6B34">
        <w:t>add</w:t>
      </w:r>
      <w:proofErr w:type="spellEnd"/>
      <w:r w:rsidRPr="009F6B34">
        <w:t xml:space="preserve">, push, pull, diff, config, </w:t>
      </w:r>
      <w:proofErr w:type="spellStart"/>
      <w:r w:rsidRPr="009F6B34">
        <w:t>status</w:t>
      </w:r>
      <w:proofErr w:type="spellEnd"/>
      <w:r w:rsidRPr="009F6B34">
        <w:t xml:space="preserve">, </w:t>
      </w:r>
      <w:proofErr w:type="spellStart"/>
      <w:r w:rsidRPr="009F6B34">
        <w:t>branch</w:t>
      </w:r>
      <w:proofErr w:type="spellEnd"/>
      <w:r w:rsidRPr="009F6B34">
        <w:t xml:space="preserve">, </w:t>
      </w:r>
      <w:proofErr w:type="spellStart"/>
      <w:r w:rsidRPr="009F6B34">
        <w:t>checkout</w:t>
      </w:r>
      <w:proofErr w:type="spellEnd"/>
      <w:r w:rsidRPr="009F6B34">
        <w:t xml:space="preserve">, </w:t>
      </w:r>
      <w:proofErr w:type="spellStart"/>
      <w:r w:rsidRPr="009F6B34">
        <w:t>remote</w:t>
      </w:r>
      <w:proofErr w:type="spellEnd"/>
      <w:r w:rsidRPr="009F6B34">
        <w:t xml:space="preserve">, merge, </w:t>
      </w:r>
      <w:proofErr w:type="spellStart"/>
      <w:r w:rsidRPr="009F6B34">
        <w:t>fetch</w:t>
      </w:r>
      <w:proofErr w:type="spellEnd"/>
      <w:r w:rsidRPr="009F6B34">
        <w:t xml:space="preserve">, </w:t>
      </w:r>
      <w:proofErr w:type="spellStart"/>
      <w:r w:rsidRPr="009F6B34">
        <w:t>stash</w:t>
      </w:r>
      <w:proofErr w:type="spellEnd"/>
    </w:p>
    <w:p w:rsidR="008D1F24" w:rsidRPr="009F6B34" w:rsidRDefault="008D1F24" w:rsidP="00D92BFF">
      <w:pPr>
        <w:ind w:left="0"/>
      </w:pPr>
      <w:r w:rsidRPr="009F6B34">
        <w:t xml:space="preserve">            5/ Mettre ce fichier sur Git </w:t>
      </w:r>
    </w:p>
    <w:p w:rsidR="006F14C1" w:rsidRDefault="006F14C1" w:rsidP="00D92BFF">
      <w:pPr>
        <w:ind w:left="0"/>
      </w:pPr>
    </w:p>
    <w:p w:rsidR="006F14C1" w:rsidRDefault="006F14C1" w:rsidP="00D92BFF">
      <w:pPr>
        <w:ind w:left="0"/>
      </w:pPr>
    </w:p>
    <w:p w:rsidR="006F14C1" w:rsidRDefault="006F14C1" w:rsidP="00D92BFF">
      <w:pPr>
        <w:ind w:left="0"/>
      </w:pPr>
    </w:p>
    <w:p w:rsidR="006F14C1" w:rsidRPr="002C6B82" w:rsidRDefault="006F14C1" w:rsidP="00D92BFF">
      <w:pPr>
        <w:ind w:left="0"/>
      </w:pPr>
    </w:p>
    <w:p w:rsidR="00D92BFF" w:rsidRDefault="00D92BFF" w:rsidP="00D92BFF">
      <w:pPr>
        <w:ind w:left="0"/>
      </w:pPr>
    </w:p>
    <w:p w:rsidR="009F6B34" w:rsidRDefault="009F6B34" w:rsidP="00D92BFF">
      <w:pPr>
        <w:ind w:left="0"/>
      </w:pPr>
    </w:p>
    <w:p w:rsidR="009F6B34" w:rsidRDefault="009F6B34" w:rsidP="00D92BFF">
      <w:pPr>
        <w:ind w:left="0"/>
      </w:pPr>
    </w:p>
    <w:p w:rsidR="009F6B34" w:rsidRDefault="009F6B34" w:rsidP="00D92BFF">
      <w:pPr>
        <w:ind w:left="0"/>
      </w:pPr>
    </w:p>
    <w:p w:rsidR="009F6B34" w:rsidRDefault="009F6B34" w:rsidP="00D92BFF">
      <w:pPr>
        <w:ind w:left="0"/>
      </w:pPr>
    </w:p>
    <w:p w:rsidR="009F6B34" w:rsidRDefault="009F6B34" w:rsidP="00D92BFF">
      <w:pPr>
        <w:ind w:left="0"/>
      </w:pPr>
    </w:p>
    <w:p w:rsidR="0081181D" w:rsidRDefault="0081181D" w:rsidP="00D92BFF">
      <w:pPr>
        <w:ind w:left="0"/>
      </w:pPr>
      <w:r w:rsidRPr="0041428F">
        <w:rPr>
          <w:noProof/>
          <w:color w:val="000000" w:themeColor="text1"/>
          <w:lang w:bidi="fr-FR"/>
        </w:rPr>
        <w:lastRenderedPageBreak/>
        <mc:AlternateContent>
          <mc:Choice Requires="wps">
            <w:drawing>
              <wp:inline distT="0" distB="0" distL="0" distR="0" wp14:anchorId="56697EDA" wp14:editId="2834603E">
                <wp:extent cx="3030071" cy="407670"/>
                <wp:effectExtent l="19050" t="19050" r="18415" b="26035"/>
                <wp:docPr id="7" name="Forme 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81181D" w:rsidRPr="006F6F10" w:rsidRDefault="0081181D" w:rsidP="0081181D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  <w:lang w:bidi="fr-FR"/>
                              </w:rPr>
                              <w:t>Histoire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97EDA" id="_x0000_s1027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" filled="f" strokecolor="white [3212]" strokeweight="3pt">
                <v:stroke miterlimit="4"/>
                <v:textbox style="mso-fit-shape-to-text:t" inset="1.5pt,1.5pt,1.5pt,1.5pt">
                  <w:txbxContent>
                    <w:p w:rsidR="0081181D" w:rsidRPr="006F6F10" w:rsidRDefault="0081181D" w:rsidP="0081181D">
                      <w:pPr>
                        <w:pStyle w:val="NormalWeb"/>
                        <w:spacing w:before="0" w:beforeAutospacing="0" w:after="0" w:afterAutospacing="0"/>
                        <w:ind w:left="-180" w:right="-24"/>
                        <w:jc w:val="center"/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Theme="minorHAnsi"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4"/>
                          <w:szCs w:val="48"/>
                          <w:lang w:bidi="fr-FR"/>
                        </w:rPr>
                        <w:t>Histoire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1181D" w:rsidRDefault="0081181D" w:rsidP="00D92BFF">
      <w:pPr>
        <w:ind w:left="0"/>
      </w:pPr>
    </w:p>
    <w:p w:rsidR="0081181D" w:rsidRDefault="0081181D" w:rsidP="00D92BFF">
      <w:pPr>
        <w:ind w:left="0"/>
      </w:pPr>
    </w:p>
    <w:p w:rsidR="0081181D" w:rsidRDefault="0081181D" w:rsidP="00D92BFF">
      <w:pPr>
        <w:ind w:left="0"/>
      </w:pPr>
    </w:p>
    <w:p w:rsidR="0081181D" w:rsidRDefault="0081181D" w:rsidP="00D92BFF">
      <w:pPr>
        <w:ind w:left="0"/>
      </w:pPr>
    </w:p>
    <w:p w:rsidR="0081181D" w:rsidRDefault="0081181D" w:rsidP="00D92BFF">
      <w:pPr>
        <w:ind w:left="0"/>
      </w:pPr>
    </w:p>
    <w:p w:rsidR="0081181D" w:rsidRPr="0027585F" w:rsidRDefault="00BB3026" w:rsidP="009F73B2">
      <w:pPr>
        <w:ind w:left="0"/>
        <w:jc w:val="center"/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27585F">
        <w:rPr>
          <w:rFonts w:ascii="Arial" w:hAnsi="Arial" w:cs="Arial"/>
          <w:b/>
          <w:bCs/>
          <w:sz w:val="28"/>
          <w:szCs w:val="28"/>
        </w:rPr>
        <w:t xml:space="preserve">Git est un logiciel de gestion de versions, il a été </w:t>
      </w:r>
      <w:proofErr w:type="gramStart"/>
      <w:r w:rsidRPr="0027585F">
        <w:rPr>
          <w:rFonts w:ascii="Arial" w:hAnsi="Arial" w:cs="Arial"/>
          <w:b/>
          <w:bCs/>
          <w:sz w:val="28"/>
          <w:szCs w:val="28"/>
        </w:rPr>
        <w:t>crée</w:t>
      </w:r>
      <w:proofErr w:type="gramEnd"/>
      <w:r w:rsidRPr="0027585F">
        <w:rPr>
          <w:rFonts w:ascii="Arial" w:hAnsi="Arial" w:cs="Arial"/>
          <w:b/>
          <w:bCs/>
          <w:sz w:val="28"/>
          <w:szCs w:val="28"/>
        </w:rPr>
        <w:t xml:space="preserve"> pour diriger de grand projets. </w:t>
      </w:r>
      <w:r w:rsidR="00C153B0" w:rsidRPr="0027585F">
        <w:rPr>
          <w:rFonts w:ascii="Arial" w:hAnsi="Arial" w:cs="Arial"/>
          <w:b/>
          <w:bCs/>
          <w:sz w:val="28"/>
          <w:szCs w:val="28"/>
        </w:rPr>
        <w:t xml:space="preserve">C’est un logiciel libre créé par Linus </w:t>
      </w:r>
      <w:proofErr w:type="spellStart"/>
      <w:r w:rsidR="00C153B0" w:rsidRPr="0027585F">
        <w:rPr>
          <w:rFonts w:ascii="Arial" w:hAnsi="Arial" w:cs="Arial"/>
          <w:b/>
          <w:bCs/>
          <w:sz w:val="28"/>
          <w:szCs w:val="28"/>
        </w:rPr>
        <w:t>Torvalds</w:t>
      </w:r>
      <w:proofErr w:type="spellEnd"/>
      <w:r w:rsidR="00C153B0" w:rsidRPr="0027585F">
        <w:rPr>
          <w:rFonts w:ascii="Arial" w:hAnsi="Arial" w:cs="Arial"/>
          <w:b/>
          <w:bCs/>
          <w:sz w:val="28"/>
          <w:szCs w:val="28"/>
        </w:rPr>
        <w:t xml:space="preserve">. </w:t>
      </w:r>
      <w:r w:rsidR="009F73B2" w:rsidRPr="0027585F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Ce logiciel en ligne de commande disponible sur les </w:t>
      </w:r>
      <w:hyperlink r:id="rId11" w:tooltip="Unix" w:history="1">
        <w:r w:rsidR="009F73B2" w:rsidRPr="0027585F">
          <w:rPr>
            <w:rStyle w:val="Lienhypertexte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="009F73B2" w:rsidRPr="0027585F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-like, </w:t>
      </w:r>
      <w:hyperlink r:id="rId12" w:tgtFrame="_blank" w:tooltip="w:fr:Mac OS" w:history="1">
        <w:r w:rsidR="009F73B2" w:rsidRPr="0027585F">
          <w:rPr>
            <w:rStyle w:val="Lienhypertexte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Mac OS</w:t>
        </w:r>
      </w:hyperlink>
      <w:r w:rsidR="009F73B2" w:rsidRPr="0027585F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 et </w:t>
      </w:r>
      <w:hyperlink r:id="rId13" w:tooltip="Windows" w:history="1">
        <w:r w:rsidR="009F73B2" w:rsidRPr="0027585F">
          <w:rPr>
            <w:rStyle w:val="Lienhypertexte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Windows</w:t>
        </w:r>
      </w:hyperlink>
      <w:r w:rsidR="009F73B2" w:rsidRPr="0027585F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> et est distribué selon les termes de la licence publique générale GNU version 2.</w:t>
      </w:r>
    </w:p>
    <w:p w:rsidR="009F73B2" w:rsidRDefault="0044124E" w:rsidP="009F73B2">
      <w:pPr>
        <w:ind w:left="0"/>
        <w:jc w:val="center"/>
        <w:rPr>
          <w:rFonts w:ascii="Arial" w:hAnsi="Arial" w:cs="Arial"/>
          <w:color w:val="auto"/>
          <w:sz w:val="20"/>
          <w:shd w:val="clear" w:color="auto" w:fill="FFFFFF"/>
        </w:rPr>
      </w:pPr>
      <w:r w:rsidRPr="009F6B34">
        <w:rPr>
          <w:noProof/>
          <w:sz w:val="22"/>
          <w:szCs w:val="18"/>
        </w:rPr>
        <w:drawing>
          <wp:anchor distT="0" distB="0" distL="114300" distR="114300" simplePos="0" relativeHeight="251680768" behindDoc="1" locked="0" layoutInCell="1" allowOverlap="1" wp14:anchorId="6A36EFC1" wp14:editId="5898A829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2100580" cy="2100580"/>
            <wp:effectExtent l="0" t="0" r="0" b="0"/>
            <wp:wrapNone/>
            <wp:docPr id="25" name="Image 25" descr="Résultat de recherche d'images pour &quot;gi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git png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3B2" w:rsidRDefault="009F73B2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  <w:r w:rsidRPr="0041428F">
        <w:rPr>
          <w:noProof/>
          <w:color w:val="000000" w:themeColor="text1"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19D5DF">
                <wp:simplePos x="0" y="0"/>
                <wp:positionH relativeFrom="column">
                  <wp:posOffset>-102870</wp:posOffset>
                </wp:positionH>
                <wp:positionV relativeFrom="paragraph">
                  <wp:posOffset>19050</wp:posOffset>
                </wp:positionV>
                <wp:extent cx="3303270" cy="407670"/>
                <wp:effectExtent l="19050" t="19050" r="11430" b="13970"/>
                <wp:wrapTight wrapText="bothSides">
                  <wp:wrapPolygon edited="0">
                    <wp:start x="-125" y="-580"/>
                    <wp:lineTo x="-125" y="21445"/>
                    <wp:lineTo x="21550" y="21445"/>
                    <wp:lineTo x="21550" y="-580"/>
                    <wp:lineTo x="-125" y="-580"/>
                  </wp:wrapPolygon>
                </wp:wrapTight>
                <wp:docPr id="8" name="Forme 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080F08" w:rsidRPr="00080F08" w:rsidRDefault="00080F08" w:rsidP="00080F0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 w:rsidRPr="00080F08"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>Installation de Git sous Linux</w:t>
                            </w:r>
                            <w:r w:rsidR="0027585F"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 </w:t>
                            </w:r>
                            <w:r w:rsidRPr="00080F08"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>et Windows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9D5DF" id="_x0000_s1028" style="position:absolute;left:0;text-align:left;margin-left:-8.1pt;margin-top:1.5pt;width:260.1pt;height:32.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" filled="f" strokecolor="white [3212]" strokeweight="3pt">
                <v:stroke miterlimit="4"/>
                <v:textbox style="mso-fit-shape-to-text:t" inset="1.5pt,1.5pt,1.5pt,1.5pt">
                  <w:txbxContent>
                    <w:p w:rsidR="00080F08" w:rsidRPr="00080F08" w:rsidRDefault="00080F08" w:rsidP="00080F08">
                      <w:pPr>
                        <w:pStyle w:val="NormalWeb"/>
                        <w:spacing w:before="0" w:beforeAutospacing="0" w:after="0" w:afterAutospacing="0"/>
                        <w:ind w:left="-180" w:right="-24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  <w:sz w:val="40"/>
                          <w:szCs w:val="44"/>
                        </w:rPr>
                      </w:pPr>
                      <w:r w:rsidRPr="00080F08"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>Installation de Git sous Linux</w:t>
                      </w:r>
                      <w:r w:rsidR="0027585F"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 xml:space="preserve"> </w:t>
                      </w:r>
                      <w:r w:rsidRPr="00080F08"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>et Windows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80F08" w:rsidRDefault="00080F08" w:rsidP="009F73B2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Pr="001A37DE" w:rsidRDefault="0027585F" w:rsidP="00080F08">
      <w:pPr>
        <w:ind w:left="0"/>
        <w:jc w:val="center"/>
        <w:rPr>
          <w:rFonts w:ascii="Arial" w:hAnsi="Arial" w:cs="Arial"/>
          <w:color w:val="auto"/>
          <w:sz w:val="28"/>
          <w:szCs w:val="28"/>
        </w:rPr>
      </w:pPr>
      <w:r w:rsidRPr="001A37DE">
        <w:rPr>
          <w:rFonts w:ascii="Arial" w:hAnsi="Arial" w:cs="Arial"/>
          <w:color w:val="auto"/>
          <w:sz w:val="28"/>
          <w:szCs w:val="28"/>
        </w:rPr>
        <w:t>Installer Git sur Linux </w:t>
      </w:r>
    </w:p>
    <w:p w:rsidR="0027585F" w:rsidRPr="001A37DE" w:rsidRDefault="0027585F" w:rsidP="001A37DE">
      <w:pPr>
        <w:ind w:left="0"/>
        <w:jc w:val="center"/>
        <w:rPr>
          <w:rFonts w:ascii="Arial" w:hAnsi="Arial" w:cs="Arial"/>
          <w:color w:val="auto"/>
          <w:sz w:val="22"/>
          <w:szCs w:val="22"/>
        </w:rPr>
      </w:pPr>
      <w:r w:rsidRPr="001A37DE">
        <w:rPr>
          <w:rFonts w:ascii="Arial" w:hAnsi="Arial" w:cs="Arial"/>
          <w:noProof/>
          <w:color w:val="auto"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457200</wp:posOffset>
            </wp:positionV>
            <wp:extent cx="4564380" cy="2545080"/>
            <wp:effectExtent l="0" t="0" r="7620" b="7620"/>
            <wp:wrapTight wrapText="bothSides">
              <wp:wrapPolygon edited="0">
                <wp:start x="0" y="0"/>
                <wp:lineTo x="0" y="21503"/>
                <wp:lineTo x="21546" y="21503"/>
                <wp:lineTo x="2154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7DE">
        <w:rPr>
          <w:rFonts w:ascii="Arial" w:hAnsi="Arial" w:cs="Arial"/>
          <w:color w:val="auto"/>
          <w:sz w:val="22"/>
          <w:szCs w:val="22"/>
        </w:rPr>
        <w:t>Faire un « </w:t>
      </w:r>
      <w:proofErr w:type="spellStart"/>
      <w:r w:rsidRPr="001A37DE">
        <w:rPr>
          <w:rFonts w:ascii="Arial" w:hAnsi="Arial" w:cs="Arial"/>
          <w:b/>
          <w:bCs/>
          <w:color w:val="auto"/>
          <w:sz w:val="22"/>
          <w:szCs w:val="22"/>
        </w:rPr>
        <w:t>sudo</w:t>
      </w:r>
      <w:proofErr w:type="spellEnd"/>
      <w:r w:rsidRPr="001A37DE">
        <w:rPr>
          <w:rFonts w:ascii="Arial" w:hAnsi="Arial" w:cs="Arial"/>
          <w:b/>
          <w:bCs/>
          <w:color w:val="auto"/>
          <w:sz w:val="22"/>
          <w:szCs w:val="22"/>
        </w:rPr>
        <w:t xml:space="preserve"> apt-get upgrade</w:t>
      </w:r>
      <w:r w:rsidRPr="001A37DE">
        <w:rPr>
          <w:rFonts w:ascii="Arial" w:hAnsi="Arial" w:cs="Arial"/>
          <w:color w:val="auto"/>
          <w:sz w:val="22"/>
          <w:szCs w:val="22"/>
        </w:rPr>
        <w:t> » pour avoir une machine à jour et ensuite effectuer « </w:t>
      </w:r>
      <w:proofErr w:type="spellStart"/>
      <w:r w:rsidRPr="001A37DE">
        <w:rPr>
          <w:rFonts w:ascii="Arial" w:hAnsi="Arial" w:cs="Arial"/>
          <w:b/>
          <w:bCs/>
          <w:color w:val="auto"/>
          <w:sz w:val="22"/>
          <w:szCs w:val="22"/>
        </w:rPr>
        <w:t>sudo</w:t>
      </w:r>
      <w:proofErr w:type="spellEnd"/>
      <w:r w:rsidRPr="001A37DE">
        <w:rPr>
          <w:rFonts w:ascii="Arial" w:hAnsi="Arial" w:cs="Arial"/>
          <w:b/>
          <w:bCs/>
          <w:color w:val="auto"/>
          <w:sz w:val="22"/>
          <w:szCs w:val="22"/>
        </w:rPr>
        <w:t xml:space="preserve"> apt-get </w:t>
      </w:r>
      <w:proofErr w:type="spellStart"/>
      <w:r w:rsidRPr="001A37DE">
        <w:rPr>
          <w:rFonts w:ascii="Arial" w:hAnsi="Arial" w:cs="Arial"/>
          <w:b/>
          <w:bCs/>
          <w:color w:val="auto"/>
          <w:sz w:val="22"/>
          <w:szCs w:val="22"/>
        </w:rPr>
        <w:t>install</w:t>
      </w:r>
      <w:proofErr w:type="spellEnd"/>
      <w:r w:rsidRPr="001A37DE">
        <w:rPr>
          <w:rFonts w:ascii="Arial" w:hAnsi="Arial" w:cs="Arial"/>
          <w:b/>
          <w:bCs/>
          <w:color w:val="auto"/>
          <w:sz w:val="22"/>
          <w:szCs w:val="22"/>
        </w:rPr>
        <w:t xml:space="preserve"> git</w:t>
      </w:r>
      <w:r w:rsidRPr="001A37DE">
        <w:rPr>
          <w:rFonts w:ascii="Arial" w:hAnsi="Arial" w:cs="Arial"/>
          <w:color w:val="auto"/>
          <w:sz w:val="22"/>
          <w:szCs w:val="22"/>
        </w:rPr>
        <w:t> » comme l’image ci-dessous l’illustre.</w:t>
      </w:r>
    </w:p>
    <w:p w:rsidR="0027585F" w:rsidRDefault="0027585F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080F08" w:rsidRDefault="00080F08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27585F" w:rsidRDefault="0027585F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27585F" w:rsidRDefault="0027585F" w:rsidP="00080F08">
      <w:pPr>
        <w:ind w:left="0"/>
        <w:jc w:val="center"/>
        <w:rPr>
          <w:rFonts w:ascii="Arial" w:hAnsi="Arial" w:cs="Arial"/>
          <w:color w:val="auto"/>
          <w:sz w:val="20"/>
        </w:rPr>
      </w:pPr>
    </w:p>
    <w:p w:rsidR="0027585F" w:rsidRPr="001A37DE" w:rsidRDefault="0027585F" w:rsidP="0027585F">
      <w:pPr>
        <w:ind w:left="0"/>
        <w:jc w:val="center"/>
        <w:rPr>
          <w:rFonts w:ascii="Arial" w:hAnsi="Arial" w:cs="Arial"/>
          <w:color w:val="auto"/>
          <w:sz w:val="28"/>
          <w:szCs w:val="28"/>
        </w:rPr>
      </w:pPr>
      <w:r w:rsidRPr="001A37DE">
        <w:rPr>
          <w:rFonts w:ascii="Arial" w:hAnsi="Arial" w:cs="Arial"/>
          <w:color w:val="auto"/>
          <w:sz w:val="28"/>
          <w:szCs w:val="28"/>
        </w:rPr>
        <w:t xml:space="preserve">Installer Git sur </w:t>
      </w:r>
      <w:r w:rsidRPr="001A37DE">
        <w:rPr>
          <w:rFonts w:ascii="Arial" w:hAnsi="Arial" w:cs="Arial"/>
          <w:color w:val="auto"/>
          <w:sz w:val="28"/>
          <w:szCs w:val="28"/>
        </w:rPr>
        <w:t xml:space="preserve">Windows </w:t>
      </w:r>
    </w:p>
    <w:p w:rsidR="0027585F" w:rsidRDefault="00C41E5B" w:rsidP="0027585F">
      <w:pPr>
        <w:ind w:left="0"/>
        <w:jc w:val="center"/>
        <w:rPr>
          <w:sz w:val="22"/>
          <w:szCs w:val="22"/>
        </w:rPr>
      </w:pPr>
      <w:r>
        <w:rPr>
          <w:rFonts w:ascii="Arial" w:hAnsi="Arial" w:cs="Arial"/>
          <w:noProof/>
          <w:color w:val="auto"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5314142</wp:posOffset>
            </wp:positionH>
            <wp:positionV relativeFrom="paragraph">
              <wp:posOffset>373207</wp:posOffset>
            </wp:positionV>
            <wp:extent cx="2110286" cy="1634836"/>
            <wp:effectExtent l="0" t="0" r="4445" b="3810"/>
            <wp:wrapTight wrapText="bothSides">
              <wp:wrapPolygon edited="0">
                <wp:start x="0" y="0"/>
                <wp:lineTo x="0" y="21399"/>
                <wp:lineTo x="21450" y="21399"/>
                <wp:lineTo x="21450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86" cy="16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auto"/>
          <w:sz w:val="20"/>
        </w:rPr>
        <w:drawing>
          <wp:anchor distT="0" distB="0" distL="114300" distR="114300" simplePos="0" relativeHeight="251662336" behindDoc="1" locked="0" layoutInCell="1" allowOverlap="1" wp14:anchorId="0B8D5706">
            <wp:simplePos x="0" y="0"/>
            <wp:positionH relativeFrom="column">
              <wp:posOffset>2313709</wp:posOffset>
            </wp:positionH>
            <wp:positionV relativeFrom="paragraph">
              <wp:posOffset>257810</wp:posOffset>
            </wp:positionV>
            <wp:extent cx="2439670" cy="1898650"/>
            <wp:effectExtent l="0" t="0" r="0" b="6350"/>
            <wp:wrapTight wrapText="bothSides">
              <wp:wrapPolygon edited="0">
                <wp:start x="0" y="0"/>
                <wp:lineTo x="0" y="21456"/>
                <wp:lineTo x="21420" y="21456"/>
                <wp:lineTo x="2142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-145473</wp:posOffset>
            </wp:positionH>
            <wp:positionV relativeFrom="paragraph">
              <wp:posOffset>286905</wp:posOffset>
            </wp:positionV>
            <wp:extent cx="2334331" cy="1805940"/>
            <wp:effectExtent l="0" t="0" r="8890" b="3810"/>
            <wp:wrapTight wrapText="bothSides">
              <wp:wrapPolygon edited="0">
                <wp:start x="0" y="0"/>
                <wp:lineTo x="0" y="21418"/>
                <wp:lineTo x="21506" y="21418"/>
                <wp:lineTo x="2150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31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5EFE" w:rsidRPr="001A37DE">
        <w:rPr>
          <w:rFonts w:ascii="Arial" w:hAnsi="Arial" w:cs="Arial"/>
          <w:color w:val="auto"/>
          <w:sz w:val="28"/>
          <w:szCs w:val="28"/>
        </w:rPr>
        <w:tab/>
      </w:r>
      <w:r w:rsidR="00635EFE" w:rsidRPr="001A37DE">
        <w:rPr>
          <w:rFonts w:ascii="Arial" w:hAnsi="Arial" w:cs="Arial"/>
          <w:color w:val="auto"/>
          <w:sz w:val="22"/>
          <w:szCs w:val="22"/>
        </w:rPr>
        <w:t>Se rendre sur « </w:t>
      </w:r>
      <w:hyperlink r:id="rId18" w:history="1">
        <w:r w:rsidR="00635EFE" w:rsidRPr="001A37DE">
          <w:rPr>
            <w:rStyle w:val="Lienhypertexte"/>
            <w:sz w:val="22"/>
            <w:szCs w:val="22"/>
          </w:rPr>
          <w:t>https://gitforwindows.org/</w:t>
        </w:r>
      </w:hyperlink>
      <w:r w:rsidR="00635EFE" w:rsidRPr="001A37DE">
        <w:rPr>
          <w:sz w:val="22"/>
          <w:szCs w:val="22"/>
        </w:rPr>
        <w:t xml:space="preserve"> » puis cliquez sur « Download » </w:t>
      </w:r>
    </w:p>
    <w:p w:rsidR="001A37DE" w:rsidRPr="001A37DE" w:rsidRDefault="00C41E5B" w:rsidP="00C41E5B">
      <w:pPr>
        <w:ind w:left="0"/>
        <w:rPr>
          <w:rFonts w:ascii="Arial" w:hAnsi="Arial" w:cs="Arial"/>
          <w:color w:val="auto"/>
          <w:sz w:val="22"/>
          <w:szCs w:val="22"/>
        </w:rPr>
      </w:pPr>
      <w:r w:rsidRPr="00C41E5B">
        <w:rPr>
          <w:rFonts w:ascii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paragraph">
                  <wp:posOffset>1837690</wp:posOffset>
                </wp:positionV>
                <wp:extent cx="1809750" cy="434340"/>
                <wp:effectExtent l="0" t="0" r="19050" b="2286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E5B" w:rsidRPr="00C41E5B" w:rsidRDefault="00C41E5B">
                            <w:pP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</w:pPr>
                            <w:r w:rsidRPr="00C41E5B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Cliquez sur « Next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12.5pt;margin-top:144.7pt;width:142.5pt;height:3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">
                <v:textbox>
                  <w:txbxContent>
                    <w:p w:rsidR="00C41E5B" w:rsidRPr="00C41E5B" w:rsidRDefault="00C41E5B">
                      <w:pPr>
                        <w:rPr>
                          <w:rFonts w:ascii="Arial" w:hAnsi="Arial" w:cs="Arial"/>
                          <w:sz w:val="20"/>
                          <w:szCs w:val="16"/>
                        </w:rPr>
                      </w:pPr>
                      <w:r w:rsidRPr="00C41E5B">
                        <w:rPr>
                          <w:rFonts w:ascii="Arial" w:hAnsi="Arial" w:cs="Arial"/>
                          <w:sz w:val="20"/>
                          <w:szCs w:val="16"/>
                        </w:rPr>
                        <w:t>Cliquez sur « Next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1E5B">
        <w:rPr>
          <w:rFonts w:ascii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1772920</wp:posOffset>
                </wp:positionV>
                <wp:extent cx="2230120" cy="614680"/>
                <wp:effectExtent l="0" t="0" r="17780" b="13970"/>
                <wp:wrapTight wrapText="bothSides">
                  <wp:wrapPolygon edited="0">
                    <wp:start x="0" y="0"/>
                    <wp:lineTo x="0" y="21421"/>
                    <wp:lineTo x="21588" y="21421"/>
                    <wp:lineTo x="21588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E5B" w:rsidRPr="00C41E5B" w:rsidRDefault="00C41E5B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 w:rsidRPr="00C41E5B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>Choisir les modules à installer de Git et cliquez sur « Next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4.4pt;margin-top:139.6pt;width:175.6pt;height:48.4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">
                <v:textbox>
                  <w:txbxContent>
                    <w:p w:rsidR="00C41E5B" w:rsidRPr="00C41E5B" w:rsidRDefault="00C41E5B">
                      <w:pPr>
                        <w:rPr>
                          <w:sz w:val="22"/>
                          <w:szCs w:val="18"/>
                        </w:rPr>
                      </w:pPr>
                      <w:r w:rsidRPr="00C41E5B">
                        <w:rPr>
                          <w:rFonts w:ascii="Arial" w:hAnsi="Arial" w:cs="Arial"/>
                          <w:color w:val="auto"/>
                          <w:sz w:val="20"/>
                        </w:rPr>
                        <w:t>Choisir les modules à installer de Git et cliquez sur « Next »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Arial" w:hAnsi="Arial" w:cs="Arial"/>
          <w:color w:val="auto"/>
          <w:sz w:val="22"/>
          <w:szCs w:val="22"/>
        </w:rPr>
        <w:tab/>
      </w:r>
    </w:p>
    <w:p w:rsidR="00705701" w:rsidRDefault="00836523" w:rsidP="00B45725">
      <w:pPr>
        <w:ind w:left="0"/>
        <w:rPr>
          <w:rFonts w:ascii="Arial" w:hAnsi="Arial" w:cs="Arial"/>
          <w:color w:val="auto"/>
          <w:sz w:val="20"/>
        </w:rPr>
      </w:pPr>
      <w:r w:rsidRPr="0041428F">
        <w:rPr>
          <w:noProof/>
          <w:color w:val="000000" w:themeColor="text1"/>
          <w:lang w:bidi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A69EB6" wp14:editId="322382E3">
                <wp:simplePos x="0" y="0"/>
                <wp:positionH relativeFrom="column">
                  <wp:posOffset>-262890</wp:posOffset>
                </wp:positionH>
                <wp:positionV relativeFrom="paragraph">
                  <wp:posOffset>499110</wp:posOffset>
                </wp:positionV>
                <wp:extent cx="3303270" cy="407670"/>
                <wp:effectExtent l="19050" t="19050" r="11430" b="13970"/>
                <wp:wrapTight wrapText="bothSides">
                  <wp:wrapPolygon edited="0">
                    <wp:start x="-125" y="-580"/>
                    <wp:lineTo x="-125" y="21445"/>
                    <wp:lineTo x="21550" y="21445"/>
                    <wp:lineTo x="21550" y="-580"/>
                    <wp:lineTo x="-125" y="-580"/>
                  </wp:wrapPolygon>
                </wp:wrapTight>
                <wp:docPr id="15" name="Forme 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380B3E" w:rsidRPr="00080F08" w:rsidRDefault="00380B3E" w:rsidP="00380B3E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 w:rsidRPr="00080F08"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>Installation de Git sous Linux</w:t>
                            </w: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 </w:t>
                            </w:r>
                            <w:r w:rsidRPr="00080F08"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>et Windows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69EB6" id="_x0000_s1031" style="position:absolute;margin-left:-20.7pt;margin-top:39.3pt;width:260.1pt;height:32.1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" filled="f" strokecolor="white [3212]" strokeweight="3pt">
                <v:stroke miterlimit="4"/>
                <v:textbox style="mso-fit-shape-to-text:t" inset="1.5pt,1.5pt,1.5pt,1.5pt">
                  <w:txbxContent>
                    <w:p w:rsidR="00380B3E" w:rsidRPr="00080F08" w:rsidRDefault="00380B3E" w:rsidP="00380B3E">
                      <w:pPr>
                        <w:pStyle w:val="NormalWeb"/>
                        <w:spacing w:before="0" w:beforeAutospacing="0" w:after="0" w:afterAutospacing="0"/>
                        <w:ind w:left="-180" w:right="-24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  <w:sz w:val="40"/>
                          <w:szCs w:val="44"/>
                        </w:rPr>
                      </w:pPr>
                      <w:r w:rsidRPr="00080F08"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>Installation de Git sous Linux</w:t>
                      </w: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 xml:space="preserve"> </w:t>
                      </w:r>
                      <w:r w:rsidRPr="00080F08"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>et Windows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D05C3" w:rsidRPr="00C41E5B">
        <w:rPr>
          <w:rFonts w:ascii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3CD72C" wp14:editId="2E17A2EE">
                <wp:simplePos x="0" y="0"/>
                <wp:positionH relativeFrom="margin">
                  <wp:posOffset>1879388</wp:posOffset>
                </wp:positionH>
                <wp:positionV relativeFrom="paragraph">
                  <wp:posOffset>8869468</wp:posOffset>
                </wp:positionV>
                <wp:extent cx="2693670" cy="457200"/>
                <wp:effectExtent l="0" t="0" r="11430" b="1905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5C3" w:rsidRPr="00C41E5B" w:rsidRDefault="004D05C3" w:rsidP="004D05C3">
                            <w:pP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</w:pPr>
                            <w:r w:rsidRPr="00C41E5B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Cliquez sur «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Finish</w:t>
                            </w:r>
                            <w:r w:rsidRPr="00C41E5B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 »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 xml:space="preserve"> pour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terminer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l’installation</w:t>
                            </w:r>
                            <w:r w:rsidR="00B45725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D72C" id="_x0000_s1032" type="#_x0000_t202" style="position:absolute;margin-left:148pt;margin-top:698.4pt;width:212.1pt;height:3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">
                <v:textbox>
                  <w:txbxContent>
                    <w:p w:rsidR="004D05C3" w:rsidRPr="00C41E5B" w:rsidRDefault="004D05C3" w:rsidP="004D05C3">
                      <w:pPr>
                        <w:rPr>
                          <w:rFonts w:ascii="Arial" w:hAnsi="Arial" w:cs="Arial"/>
                          <w:sz w:val="20"/>
                          <w:szCs w:val="16"/>
                        </w:rPr>
                      </w:pPr>
                      <w:r w:rsidRPr="00C41E5B">
                        <w:rPr>
                          <w:rFonts w:ascii="Arial" w:hAnsi="Arial" w:cs="Arial"/>
                          <w:sz w:val="20"/>
                          <w:szCs w:val="16"/>
                        </w:rPr>
                        <w:t>Cliquez sur « 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>Finish</w:t>
                      </w:r>
                      <w:r w:rsidRPr="00C41E5B">
                        <w:rPr>
                          <w:rFonts w:ascii="Arial" w:hAnsi="Arial" w:cs="Arial"/>
                          <w:sz w:val="20"/>
                          <w:szCs w:val="16"/>
                        </w:rPr>
                        <w:t> »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 xml:space="preserve"> pour 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>terminer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>l’installation</w:t>
                      </w:r>
                      <w:r w:rsidR="00B45725">
                        <w:rPr>
                          <w:rFonts w:ascii="Arial" w:hAnsi="Arial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5C3" w:rsidRPr="00C41E5B">
        <w:rPr>
          <w:rFonts w:ascii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3CD72C" wp14:editId="2E17A2EE">
                <wp:simplePos x="0" y="0"/>
                <wp:positionH relativeFrom="margin">
                  <wp:posOffset>3638550</wp:posOffset>
                </wp:positionH>
                <wp:positionV relativeFrom="paragraph">
                  <wp:posOffset>5419725</wp:posOffset>
                </wp:positionV>
                <wp:extent cx="2693670" cy="457200"/>
                <wp:effectExtent l="0" t="0" r="11430" b="1905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5C3" w:rsidRPr="00C41E5B" w:rsidRDefault="004D05C3" w:rsidP="004D05C3">
                            <w:pP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</w:pPr>
                            <w:r w:rsidRPr="00C41E5B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Cliquez sur « Next »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 xml:space="preserve"> pour installer seulement Git Bash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D72C" id="_x0000_s1033" type="#_x0000_t202" style="position:absolute;margin-left:286.5pt;margin-top:426.75pt;width:212.1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">
                <v:textbox>
                  <w:txbxContent>
                    <w:p w:rsidR="004D05C3" w:rsidRPr="00C41E5B" w:rsidRDefault="004D05C3" w:rsidP="004D05C3">
                      <w:pPr>
                        <w:rPr>
                          <w:rFonts w:ascii="Arial" w:hAnsi="Arial" w:cs="Arial"/>
                          <w:sz w:val="20"/>
                          <w:szCs w:val="16"/>
                        </w:rPr>
                      </w:pPr>
                      <w:r w:rsidRPr="00C41E5B">
                        <w:rPr>
                          <w:rFonts w:ascii="Arial" w:hAnsi="Arial" w:cs="Arial"/>
                          <w:sz w:val="20"/>
                          <w:szCs w:val="16"/>
                        </w:rPr>
                        <w:t>Cliquez sur « Next »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 xml:space="preserve"> pour installer seulement Git Bash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5C3" w:rsidRPr="00C41E5B">
        <w:rPr>
          <w:rFonts w:ascii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28C746" wp14:editId="40719143">
                <wp:simplePos x="0" y="0"/>
                <wp:positionH relativeFrom="margin">
                  <wp:posOffset>200025</wp:posOffset>
                </wp:positionH>
                <wp:positionV relativeFrom="paragraph">
                  <wp:posOffset>5374005</wp:posOffset>
                </wp:positionV>
                <wp:extent cx="2693670" cy="457200"/>
                <wp:effectExtent l="0" t="0" r="11430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5C3" w:rsidRPr="00C41E5B" w:rsidRDefault="004D05C3" w:rsidP="004D05C3">
                            <w:pP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</w:pPr>
                            <w:r w:rsidRPr="00C41E5B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>Cliquez sur « Next »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t xml:space="preserve"> pour installer seulement Git Bash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C746" id="_x0000_s1034" type="#_x0000_t202" style="position:absolute;margin-left:15.75pt;margin-top:423.15pt;width:212.1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">
                <v:textbox>
                  <w:txbxContent>
                    <w:p w:rsidR="004D05C3" w:rsidRPr="00C41E5B" w:rsidRDefault="004D05C3" w:rsidP="004D05C3">
                      <w:pPr>
                        <w:rPr>
                          <w:rFonts w:ascii="Arial" w:hAnsi="Arial" w:cs="Arial"/>
                          <w:sz w:val="20"/>
                          <w:szCs w:val="16"/>
                        </w:rPr>
                      </w:pPr>
                      <w:r w:rsidRPr="00C41E5B">
                        <w:rPr>
                          <w:rFonts w:ascii="Arial" w:hAnsi="Arial" w:cs="Arial"/>
                          <w:sz w:val="20"/>
                          <w:szCs w:val="16"/>
                        </w:rPr>
                        <w:t>Cliquez sur « Next »</w:t>
                      </w:r>
                      <w:r>
                        <w:rPr>
                          <w:rFonts w:ascii="Arial" w:hAnsi="Arial" w:cs="Arial"/>
                          <w:sz w:val="20"/>
                          <w:szCs w:val="16"/>
                        </w:rPr>
                        <w:t xml:space="preserve"> pour installer seulement Git Bash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B3E">
        <w:rPr>
          <w:rFonts w:ascii="Arial" w:hAnsi="Arial" w:cs="Arial"/>
          <w:noProof/>
          <w:color w:val="auto"/>
          <w:sz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5935980</wp:posOffset>
            </wp:positionV>
            <wp:extent cx="36576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B3E">
        <w:rPr>
          <w:rFonts w:ascii="Arial" w:hAnsi="Arial" w:cs="Arial"/>
          <w:noProof/>
          <w:color w:val="auto"/>
          <w:sz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3683635</wp:posOffset>
            </wp:positionH>
            <wp:positionV relativeFrom="paragraph">
              <wp:posOffset>2640330</wp:posOffset>
            </wp:positionV>
            <wp:extent cx="3580765" cy="2783205"/>
            <wp:effectExtent l="0" t="0" r="635" b="0"/>
            <wp:wrapTight wrapText="bothSides">
              <wp:wrapPolygon edited="0">
                <wp:start x="0" y="0"/>
                <wp:lineTo x="0" y="21437"/>
                <wp:lineTo x="21489" y="21437"/>
                <wp:lineTo x="2148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B3E">
        <w:rPr>
          <w:rFonts w:ascii="Arial" w:hAnsi="Arial" w:cs="Arial"/>
          <w:noProof/>
          <w:color w:val="auto"/>
          <w:sz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2678430</wp:posOffset>
            </wp:positionV>
            <wp:extent cx="3314065" cy="2581275"/>
            <wp:effectExtent l="0" t="0" r="635" b="9525"/>
            <wp:wrapTight wrapText="bothSides">
              <wp:wrapPolygon edited="0">
                <wp:start x="0" y="0"/>
                <wp:lineTo x="0" y="21520"/>
                <wp:lineTo x="21480" y="21520"/>
                <wp:lineTo x="2148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Pr="009126DC" w:rsidRDefault="009126DC" w:rsidP="009126DC">
      <w:pPr>
        <w:rPr>
          <w:rFonts w:ascii="Arial" w:hAnsi="Arial" w:cs="Arial"/>
          <w:sz w:val="20"/>
        </w:rPr>
      </w:pPr>
    </w:p>
    <w:p w:rsidR="009126DC" w:rsidRDefault="009126DC" w:rsidP="009126DC">
      <w:pPr>
        <w:rPr>
          <w:rFonts w:ascii="Arial" w:hAnsi="Arial" w:cs="Arial"/>
          <w:sz w:val="20"/>
        </w:rPr>
      </w:pPr>
    </w:p>
    <w:p w:rsidR="009126DC" w:rsidRDefault="009126DC" w:rsidP="009126DC">
      <w:pPr>
        <w:rPr>
          <w:rFonts w:ascii="Arial" w:hAnsi="Arial" w:cs="Arial"/>
          <w:sz w:val="20"/>
        </w:rPr>
      </w:pPr>
    </w:p>
    <w:p w:rsidR="009126DC" w:rsidRDefault="009126DC" w:rsidP="009126DC">
      <w:pPr>
        <w:rPr>
          <w:rFonts w:ascii="Arial" w:hAnsi="Arial" w:cs="Arial"/>
          <w:sz w:val="20"/>
        </w:rPr>
      </w:pPr>
    </w:p>
    <w:p w:rsidR="009126DC" w:rsidRDefault="009126DC" w:rsidP="009126DC">
      <w:pPr>
        <w:rPr>
          <w:rFonts w:ascii="Arial" w:hAnsi="Arial" w:cs="Arial"/>
          <w:sz w:val="20"/>
        </w:rPr>
      </w:pPr>
    </w:p>
    <w:p w:rsidR="009126DC" w:rsidRDefault="009126DC" w:rsidP="009126DC">
      <w:pPr>
        <w:rPr>
          <w:rFonts w:ascii="Arial" w:hAnsi="Arial" w:cs="Arial"/>
          <w:sz w:val="20"/>
        </w:rPr>
      </w:pPr>
    </w:p>
    <w:p w:rsidR="009126DC" w:rsidRDefault="00C02E6E" w:rsidP="009126DC">
      <w:pPr>
        <w:rPr>
          <w:rFonts w:ascii="Arial" w:hAnsi="Arial" w:cs="Arial"/>
          <w:sz w:val="20"/>
        </w:rPr>
      </w:pPr>
      <w:r w:rsidRPr="0041428F">
        <w:rPr>
          <w:noProof/>
          <w:color w:val="000000" w:themeColor="text1"/>
          <w:lang w:bidi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A9CE9A" wp14:editId="7A67DA1C">
                <wp:simplePos x="0" y="0"/>
                <wp:positionH relativeFrom="column">
                  <wp:posOffset>-219075</wp:posOffset>
                </wp:positionH>
                <wp:positionV relativeFrom="paragraph">
                  <wp:posOffset>358775</wp:posOffset>
                </wp:positionV>
                <wp:extent cx="3303270" cy="407670"/>
                <wp:effectExtent l="19050" t="19050" r="11430" b="13970"/>
                <wp:wrapTight wrapText="bothSides">
                  <wp:wrapPolygon edited="0">
                    <wp:start x="-125" y="-580"/>
                    <wp:lineTo x="-125" y="21445"/>
                    <wp:lineTo x="21550" y="21445"/>
                    <wp:lineTo x="21550" y="-580"/>
                    <wp:lineTo x="-125" y="-580"/>
                  </wp:wrapPolygon>
                </wp:wrapTight>
                <wp:docPr id="27" name="Forme 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C02E6E" w:rsidRPr="00080F08" w:rsidRDefault="00C02E6E" w:rsidP="00C02E6E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Création d’un dépôt Git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9CE9A" id="_x0000_s1035" style="position:absolute;left:0;text-align:left;margin-left:-17.25pt;margin-top:28.25pt;width:260.1pt;height:32.1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" filled="f" strokecolor="white [3212]" strokeweight="3pt">
                <v:stroke miterlimit="4"/>
                <v:textbox style="mso-fit-shape-to-text:t" inset="1.5pt,1.5pt,1.5pt,1.5pt">
                  <w:txbxContent>
                    <w:p w:rsidR="00C02E6E" w:rsidRPr="00080F08" w:rsidRDefault="00C02E6E" w:rsidP="00C02E6E">
                      <w:pPr>
                        <w:pStyle w:val="NormalWeb"/>
                        <w:spacing w:before="0" w:beforeAutospacing="0" w:after="0" w:afterAutospacing="0"/>
                        <w:ind w:left="-180" w:right="-24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  <w:sz w:val="40"/>
                          <w:szCs w:val="44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 xml:space="preserve">Création d’un dépôt Git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9126DC" w:rsidRDefault="009126DC" w:rsidP="009126DC">
      <w:pPr>
        <w:rPr>
          <w:rFonts w:ascii="Arial" w:hAnsi="Arial" w:cs="Arial"/>
          <w:sz w:val="20"/>
        </w:rPr>
      </w:pPr>
    </w:p>
    <w:p w:rsidR="009126DC" w:rsidRDefault="009126DC" w:rsidP="009126DC">
      <w:pPr>
        <w:rPr>
          <w:rFonts w:ascii="Arial" w:hAnsi="Arial" w:cs="Arial"/>
          <w:sz w:val="20"/>
        </w:rPr>
      </w:pPr>
    </w:p>
    <w:p w:rsidR="00C02E6E" w:rsidRDefault="00C02E6E" w:rsidP="009126DC">
      <w:pPr>
        <w:rPr>
          <w:rFonts w:ascii="Arial" w:hAnsi="Arial" w:cs="Arial"/>
          <w:sz w:val="20"/>
        </w:rPr>
      </w:pPr>
    </w:p>
    <w:p w:rsidR="00C02E6E" w:rsidRDefault="00C02E6E" w:rsidP="009126DC">
      <w:pPr>
        <w:rPr>
          <w:rFonts w:ascii="Arial" w:hAnsi="Arial" w:cs="Arial"/>
          <w:sz w:val="20"/>
        </w:rPr>
      </w:pPr>
    </w:p>
    <w:p w:rsidR="00C02E6E" w:rsidRDefault="00C02E6E" w:rsidP="009126DC">
      <w:pPr>
        <w:rPr>
          <w:rFonts w:ascii="Arial" w:hAnsi="Arial" w:cs="Arial"/>
          <w:sz w:val="20"/>
        </w:rPr>
      </w:pPr>
    </w:p>
    <w:p w:rsidR="00C02E6E" w:rsidRDefault="00C02E6E" w:rsidP="009126DC">
      <w:pPr>
        <w:rPr>
          <w:rFonts w:ascii="Arial" w:hAnsi="Arial" w:cs="Arial"/>
          <w:sz w:val="20"/>
        </w:rPr>
      </w:pPr>
    </w:p>
    <w:p w:rsidR="00C02E6E" w:rsidRPr="00C02E6E" w:rsidRDefault="00C02E6E" w:rsidP="009126DC">
      <w:pPr>
        <w:rPr>
          <w:rFonts w:ascii="Arial" w:hAnsi="Arial" w:cs="Arial"/>
          <w:color w:val="auto"/>
          <w:sz w:val="28"/>
          <w:szCs w:val="28"/>
        </w:rPr>
      </w:pPr>
      <w:r w:rsidRPr="00C02E6E">
        <w:rPr>
          <w:rFonts w:ascii="Arial" w:hAnsi="Arial" w:cs="Arial"/>
          <w:color w:val="auto"/>
          <w:sz w:val="28"/>
          <w:szCs w:val="28"/>
        </w:rPr>
        <w:t>Création d’un dépôt Git pour créer un projet vierge </w:t>
      </w:r>
    </w:p>
    <w:p w:rsidR="006E16D2" w:rsidRDefault="006E16D2" w:rsidP="00824F69">
      <w:pPr>
        <w:rPr>
          <w:rFonts w:ascii="Arial" w:hAnsi="Arial" w:cs="Arial"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E8181F4">
            <wp:simplePos x="0" y="0"/>
            <wp:positionH relativeFrom="column">
              <wp:posOffset>1638300</wp:posOffset>
            </wp:positionH>
            <wp:positionV relativeFrom="paragraph">
              <wp:posOffset>632460</wp:posOffset>
            </wp:positionV>
            <wp:extent cx="35433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84" y="21346"/>
                <wp:lineTo x="21484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E6E" w:rsidRPr="00C02E6E">
        <w:rPr>
          <w:rFonts w:ascii="Arial" w:hAnsi="Arial" w:cs="Arial"/>
          <w:color w:val="auto"/>
          <w:szCs w:val="24"/>
        </w:rPr>
        <w:t xml:space="preserve">La première étape est de se rendre dans le répertoire dans lequel le dépot sera </w:t>
      </w:r>
      <w:proofErr w:type="spellStart"/>
      <w:r w:rsidR="00C02E6E" w:rsidRPr="00C02E6E">
        <w:rPr>
          <w:rFonts w:ascii="Arial" w:hAnsi="Arial" w:cs="Arial"/>
          <w:color w:val="auto"/>
          <w:szCs w:val="24"/>
        </w:rPr>
        <w:t>crée</w:t>
      </w:r>
      <w:proofErr w:type="spellEnd"/>
      <w:r w:rsidR="00C02E6E" w:rsidRPr="00C02E6E">
        <w:rPr>
          <w:rFonts w:ascii="Arial" w:hAnsi="Arial" w:cs="Arial"/>
          <w:color w:val="auto"/>
          <w:szCs w:val="24"/>
        </w:rPr>
        <w:t xml:space="preserve"> </w:t>
      </w:r>
      <w:r w:rsidR="00C02E6E">
        <w:rPr>
          <w:rFonts w:ascii="Arial" w:hAnsi="Arial" w:cs="Arial"/>
          <w:color w:val="auto"/>
          <w:szCs w:val="24"/>
        </w:rPr>
        <w:t>à l’aide de la commande « </w:t>
      </w:r>
      <w:r w:rsidR="00C02E6E" w:rsidRPr="00A0555D">
        <w:rPr>
          <w:rFonts w:ascii="Arial" w:hAnsi="Arial" w:cs="Arial"/>
          <w:b/>
          <w:bCs/>
          <w:color w:val="auto"/>
          <w:sz w:val="28"/>
          <w:szCs w:val="28"/>
        </w:rPr>
        <w:t>cd/ </w:t>
      </w:r>
      <w:r w:rsidR="00C02E6E">
        <w:rPr>
          <w:rFonts w:ascii="Arial" w:hAnsi="Arial" w:cs="Arial"/>
          <w:color w:val="auto"/>
          <w:szCs w:val="24"/>
        </w:rPr>
        <w:t>» ou « </w:t>
      </w:r>
      <w:r w:rsidR="00C02E6E" w:rsidRPr="00A0555D">
        <w:rPr>
          <w:rFonts w:ascii="Arial" w:hAnsi="Arial" w:cs="Arial"/>
          <w:b/>
          <w:bCs/>
          <w:color w:val="auto"/>
          <w:sz w:val="28"/>
          <w:szCs w:val="28"/>
        </w:rPr>
        <w:t>cd</w:t>
      </w:r>
      <w:proofErr w:type="gramStart"/>
      <w:r w:rsidR="00C02E6E" w:rsidRPr="00A0555D">
        <w:rPr>
          <w:rFonts w:ascii="Arial" w:hAnsi="Arial" w:cs="Arial"/>
          <w:b/>
          <w:bCs/>
          <w:color w:val="auto"/>
          <w:sz w:val="28"/>
          <w:szCs w:val="28"/>
        </w:rPr>
        <w:t xml:space="preserve"> ..</w:t>
      </w:r>
      <w:proofErr w:type="gramEnd"/>
      <w:r w:rsidR="00C02E6E" w:rsidRPr="00A0555D">
        <w:rPr>
          <w:rFonts w:ascii="Arial" w:hAnsi="Arial" w:cs="Arial"/>
          <w:color w:val="auto"/>
          <w:sz w:val="28"/>
          <w:szCs w:val="28"/>
        </w:rPr>
        <w:t> </w:t>
      </w:r>
      <w:r w:rsidR="00C02E6E">
        <w:rPr>
          <w:rFonts w:ascii="Arial" w:hAnsi="Arial" w:cs="Arial"/>
          <w:color w:val="auto"/>
          <w:szCs w:val="24"/>
        </w:rPr>
        <w:t>»</w:t>
      </w:r>
      <w:r w:rsidR="00824F69">
        <w:rPr>
          <w:rFonts w:ascii="Arial" w:hAnsi="Arial" w:cs="Arial"/>
          <w:color w:val="auto"/>
          <w:szCs w:val="24"/>
        </w:rPr>
        <w:t>, pour l’exemple, pour accéder au Bureau on fera un « </w:t>
      </w:r>
      <w:r w:rsidR="00824F69" w:rsidRPr="00A0555D">
        <w:rPr>
          <w:rFonts w:ascii="Arial" w:hAnsi="Arial" w:cs="Arial"/>
          <w:b/>
          <w:bCs/>
          <w:color w:val="auto"/>
          <w:sz w:val="28"/>
          <w:szCs w:val="28"/>
        </w:rPr>
        <w:t>cd/desktop</w:t>
      </w:r>
      <w:r w:rsidR="00824F69" w:rsidRPr="00A0555D">
        <w:rPr>
          <w:rFonts w:ascii="Arial" w:hAnsi="Arial" w:cs="Arial"/>
          <w:color w:val="auto"/>
          <w:sz w:val="28"/>
          <w:szCs w:val="28"/>
        </w:rPr>
        <w:t> </w:t>
      </w:r>
      <w:r w:rsidR="00824F69">
        <w:rPr>
          <w:rFonts w:ascii="Arial" w:hAnsi="Arial" w:cs="Arial"/>
          <w:color w:val="auto"/>
          <w:szCs w:val="24"/>
        </w:rPr>
        <w:t>»</w:t>
      </w:r>
    </w:p>
    <w:p w:rsidR="006E16D2" w:rsidRDefault="006E16D2" w:rsidP="00824F69">
      <w:pPr>
        <w:rPr>
          <w:rFonts w:ascii="Arial" w:hAnsi="Arial" w:cs="Arial"/>
          <w:color w:val="auto"/>
          <w:szCs w:val="24"/>
        </w:rPr>
      </w:pPr>
    </w:p>
    <w:p w:rsidR="006E16D2" w:rsidRDefault="006E16D2" w:rsidP="00824F69">
      <w:pPr>
        <w:rPr>
          <w:rFonts w:ascii="Arial" w:hAnsi="Arial" w:cs="Arial"/>
          <w:color w:val="auto"/>
          <w:szCs w:val="24"/>
        </w:rPr>
      </w:pPr>
    </w:p>
    <w:p w:rsidR="00242023" w:rsidRDefault="006E16D2" w:rsidP="00824F69">
      <w:pPr>
        <w:rPr>
          <w:rFonts w:ascii="Arial" w:hAnsi="Arial" w:cs="Arial"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A03DECB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62960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67" y="20965"/>
                <wp:lineTo x="21567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auto"/>
          <w:szCs w:val="24"/>
        </w:rPr>
        <w:t>E</w:t>
      </w:r>
      <w:r w:rsidR="00A0555D">
        <w:rPr>
          <w:rFonts w:ascii="Arial" w:hAnsi="Arial" w:cs="Arial"/>
          <w:color w:val="auto"/>
          <w:szCs w:val="24"/>
        </w:rPr>
        <w:t>nsuite il suffit d’avoir créé précédemment un dossier et d’effectuer la commande suivante « </w:t>
      </w:r>
      <w:r w:rsidRPr="006E16D2">
        <w:rPr>
          <w:rFonts w:ascii="Arial" w:hAnsi="Arial" w:cs="Arial"/>
          <w:b/>
          <w:bCs/>
          <w:color w:val="auto"/>
          <w:sz w:val="28"/>
          <w:szCs w:val="28"/>
        </w:rPr>
        <w:t xml:space="preserve">git init </w:t>
      </w:r>
      <w:proofErr w:type="spellStart"/>
      <w:r w:rsidRPr="006E16D2">
        <w:rPr>
          <w:rFonts w:ascii="Arial" w:hAnsi="Arial" w:cs="Arial"/>
          <w:b/>
          <w:bCs/>
          <w:color w:val="auto"/>
          <w:sz w:val="28"/>
          <w:szCs w:val="28"/>
        </w:rPr>
        <w:t>NomDuProjet</w:t>
      </w:r>
      <w:proofErr w:type="spellEnd"/>
      <w:r>
        <w:rPr>
          <w:rFonts w:ascii="Arial" w:hAnsi="Arial" w:cs="Arial"/>
          <w:color w:val="auto"/>
          <w:szCs w:val="24"/>
        </w:rPr>
        <w:t> »</w:t>
      </w:r>
    </w:p>
    <w:p w:rsidR="002A2EB9" w:rsidRDefault="002A2EB9" w:rsidP="002A2EB9">
      <w:pPr>
        <w:rPr>
          <w:rFonts w:ascii="Arial" w:hAnsi="Arial" w:cs="Arial"/>
          <w:color w:val="auto"/>
          <w:sz w:val="28"/>
          <w:szCs w:val="28"/>
        </w:rPr>
      </w:pPr>
    </w:p>
    <w:p w:rsidR="002A2EB9" w:rsidRDefault="001E3F46" w:rsidP="002A2EB9">
      <w:pPr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F209E4C">
            <wp:simplePos x="0" y="0"/>
            <wp:positionH relativeFrom="column">
              <wp:posOffset>1333500</wp:posOffset>
            </wp:positionH>
            <wp:positionV relativeFrom="paragraph">
              <wp:posOffset>224155</wp:posOffset>
            </wp:positionV>
            <wp:extent cx="47529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57" y="21159"/>
                <wp:lineTo x="21557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auto"/>
          <w:sz w:val="28"/>
          <w:szCs w:val="28"/>
        </w:rPr>
        <w:t>Indiquez à notre git notre identité, remplacer par votre mail et par votre nom</w:t>
      </w:r>
    </w:p>
    <w:p w:rsidR="00053A50" w:rsidRPr="00C02E6E" w:rsidRDefault="00053A50" w:rsidP="002A2EB9">
      <w:pPr>
        <w:rPr>
          <w:rFonts w:ascii="Arial" w:hAnsi="Arial" w:cs="Arial"/>
          <w:color w:val="auto"/>
          <w:sz w:val="28"/>
          <w:szCs w:val="28"/>
        </w:rPr>
      </w:pPr>
    </w:p>
    <w:p w:rsidR="002A2EB9" w:rsidRDefault="002A2EB9" w:rsidP="00824F69">
      <w:pPr>
        <w:rPr>
          <w:rFonts w:ascii="Arial" w:hAnsi="Arial" w:cs="Arial"/>
          <w:color w:val="auto"/>
          <w:szCs w:val="24"/>
        </w:rPr>
      </w:pPr>
    </w:p>
    <w:p w:rsidR="001E3F46" w:rsidRDefault="000A75ED" w:rsidP="00824F69">
      <w:pPr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Pour créer un fichier texte avec du contenu exécutez cette commande :</w:t>
      </w:r>
    </w:p>
    <w:p w:rsidR="000A75ED" w:rsidRDefault="000A75ED" w:rsidP="00824F69">
      <w:pPr>
        <w:rPr>
          <w:rFonts w:ascii="Arial" w:hAnsi="Arial" w:cs="Arial"/>
          <w:color w:val="auto"/>
          <w:szCs w:val="24"/>
        </w:rPr>
      </w:pPr>
      <w:r>
        <w:rPr>
          <w:noProof/>
        </w:rPr>
        <w:drawing>
          <wp:inline distT="0" distB="0" distL="0" distR="0" wp14:anchorId="2CF832D5" wp14:editId="4731FA33">
            <wp:extent cx="4829175" cy="3905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ED" w:rsidRDefault="00047D3E" w:rsidP="00824F69">
      <w:pPr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Grace au </w:t>
      </w:r>
      <w:r w:rsidRPr="00047D3E">
        <w:rPr>
          <w:rFonts w:ascii="Arial" w:hAnsi="Arial" w:cs="Arial"/>
          <w:b/>
          <w:bCs/>
          <w:color w:val="auto"/>
          <w:sz w:val="28"/>
          <w:szCs w:val="28"/>
        </w:rPr>
        <w:t xml:space="preserve">« git </w:t>
      </w:r>
      <w:proofErr w:type="spellStart"/>
      <w:r w:rsidRPr="00047D3E">
        <w:rPr>
          <w:rFonts w:ascii="Arial" w:hAnsi="Arial" w:cs="Arial"/>
          <w:b/>
          <w:bCs/>
          <w:color w:val="auto"/>
          <w:sz w:val="28"/>
          <w:szCs w:val="28"/>
        </w:rPr>
        <w:t>status</w:t>
      </w:r>
      <w:proofErr w:type="spellEnd"/>
      <w:r w:rsidRPr="00047D3E">
        <w:rPr>
          <w:rFonts w:ascii="Arial" w:hAnsi="Arial" w:cs="Arial"/>
          <w:color w:val="auto"/>
          <w:sz w:val="28"/>
          <w:szCs w:val="28"/>
        </w:rPr>
        <w:t> </w:t>
      </w:r>
      <w:r>
        <w:rPr>
          <w:rFonts w:ascii="Arial" w:hAnsi="Arial" w:cs="Arial"/>
          <w:color w:val="auto"/>
          <w:szCs w:val="24"/>
        </w:rPr>
        <w:t xml:space="preserve">» nous </w:t>
      </w:r>
      <w:proofErr w:type="spellStart"/>
      <w:r>
        <w:rPr>
          <w:rFonts w:ascii="Arial" w:hAnsi="Arial" w:cs="Arial"/>
          <w:color w:val="auto"/>
          <w:szCs w:val="24"/>
        </w:rPr>
        <w:t>observojns</w:t>
      </w:r>
      <w:proofErr w:type="spellEnd"/>
      <w:r>
        <w:rPr>
          <w:rFonts w:ascii="Arial" w:hAnsi="Arial" w:cs="Arial"/>
          <w:color w:val="auto"/>
          <w:szCs w:val="24"/>
        </w:rPr>
        <w:t xml:space="preserve"> être toujours dans la branche master, on ne peut pas encore faire de commit, car commit n’envoie que des fichiers qui sont dans l’index. </w:t>
      </w:r>
      <w:r w:rsidR="00AE229E">
        <w:rPr>
          <w:rFonts w:ascii="Arial" w:hAnsi="Arial" w:cs="Arial"/>
          <w:color w:val="auto"/>
          <w:szCs w:val="24"/>
        </w:rPr>
        <w:t>Ajoutons le fichier, comme git le souhaite, avec la commande « </w:t>
      </w:r>
      <w:proofErr w:type="spellStart"/>
      <w:r w:rsidR="00AE229E" w:rsidRPr="00AE229E">
        <w:rPr>
          <w:rFonts w:ascii="Arial" w:hAnsi="Arial" w:cs="Arial"/>
          <w:b/>
          <w:bCs/>
          <w:color w:val="auto"/>
          <w:sz w:val="28"/>
          <w:szCs w:val="28"/>
        </w:rPr>
        <w:t>Add</w:t>
      </w:r>
      <w:proofErr w:type="spellEnd"/>
      <w:r w:rsidR="00AE229E" w:rsidRPr="00AE229E">
        <w:rPr>
          <w:rFonts w:ascii="Arial" w:hAnsi="Arial" w:cs="Arial"/>
          <w:color w:val="auto"/>
          <w:sz w:val="28"/>
          <w:szCs w:val="28"/>
        </w:rPr>
        <w:t> </w:t>
      </w:r>
      <w:r w:rsidR="00AE229E">
        <w:rPr>
          <w:rFonts w:ascii="Arial" w:hAnsi="Arial" w:cs="Arial"/>
          <w:color w:val="auto"/>
          <w:szCs w:val="24"/>
        </w:rPr>
        <w:t>»</w:t>
      </w:r>
      <w:r w:rsidR="009D7F46">
        <w:rPr>
          <w:rFonts w:ascii="Arial" w:hAnsi="Arial" w:cs="Arial"/>
          <w:color w:val="auto"/>
          <w:szCs w:val="24"/>
        </w:rPr>
        <w:t>.</w:t>
      </w:r>
    </w:p>
    <w:p w:rsidR="009D7F46" w:rsidRDefault="009D7F46" w:rsidP="00824F69">
      <w:pPr>
        <w:rPr>
          <w:rFonts w:ascii="Arial" w:hAnsi="Arial" w:cs="Arial"/>
          <w:color w:val="auto"/>
          <w:szCs w:val="24"/>
        </w:rPr>
      </w:pPr>
      <w:r w:rsidRPr="0041428F">
        <w:rPr>
          <w:noProof/>
          <w:color w:val="000000" w:themeColor="text1"/>
          <w:lang w:bidi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3056AC" wp14:editId="6579F5ED">
                <wp:simplePos x="0" y="0"/>
                <wp:positionH relativeFrom="column">
                  <wp:posOffset>-171450</wp:posOffset>
                </wp:positionH>
                <wp:positionV relativeFrom="paragraph">
                  <wp:posOffset>266700</wp:posOffset>
                </wp:positionV>
                <wp:extent cx="3303270" cy="407670"/>
                <wp:effectExtent l="19050" t="19050" r="11430" b="13970"/>
                <wp:wrapTight wrapText="bothSides">
                  <wp:wrapPolygon edited="0">
                    <wp:start x="-125" y="-580"/>
                    <wp:lineTo x="-125" y="21445"/>
                    <wp:lineTo x="21550" y="21445"/>
                    <wp:lineTo x="21550" y="-580"/>
                    <wp:lineTo x="-125" y="-580"/>
                  </wp:wrapPolygon>
                </wp:wrapTight>
                <wp:docPr id="32" name="Forme 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9D7F46" w:rsidRPr="00080F08" w:rsidRDefault="009D7F46" w:rsidP="009D7F46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Création d’un dépôt Git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056AC" id="_x0000_s1036" style="position:absolute;left:0;text-align:left;margin-left:-13.5pt;margin-top:21pt;width:260.1pt;height:32.1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" filled="f" strokecolor="white [3212]" strokeweight="3pt">
                <v:stroke miterlimit="4"/>
                <v:textbox style="mso-fit-shape-to-text:t" inset="1.5pt,1.5pt,1.5pt,1.5pt">
                  <w:txbxContent>
                    <w:p w:rsidR="009D7F46" w:rsidRPr="00080F08" w:rsidRDefault="009D7F46" w:rsidP="009D7F46">
                      <w:pPr>
                        <w:pStyle w:val="NormalWeb"/>
                        <w:spacing w:before="0" w:beforeAutospacing="0" w:after="0" w:afterAutospacing="0"/>
                        <w:ind w:left="-180" w:right="-24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  <w:sz w:val="40"/>
                          <w:szCs w:val="44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 xml:space="preserve">Création d’un dépôt Git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9D7F46" w:rsidRDefault="009D7F46" w:rsidP="00824F69">
      <w:pPr>
        <w:rPr>
          <w:rFonts w:ascii="Arial" w:hAnsi="Arial" w:cs="Arial"/>
          <w:color w:val="auto"/>
          <w:szCs w:val="24"/>
        </w:rPr>
      </w:pPr>
    </w:p>
    <w:p w:rsidR="009D7F46" w:rsidRDefault="009D7F46" w:rsidP="00824F69">
      <w:pPr>
        <w:rPr>
          <w:rFonts w:ascii="Arial" w:hAnsi="Arial" w:cs="Arial"/>
          <w:color w:val="auto"/>
          <w:szCs w:val="24"/>
        </w:rPr>
      </w:pPr>
    </w:p>
    <w:p w:rsidR="009D7F46" w:rsidRDefault="009D7F46" w:rsidP="00824F69">
      <w:pPr>
        <w:rPr>
          <w:rFonts w:ascii="Arial" w:hAnsi="Arial" w:cs="Arial"/>
          <w:color w:val="auto"/>
          <w:szCs w:val="24"/>
        </w:rPr>
      </w:pPr>
    </w:p>
    <w:p w:rsidR="009D7F46" w:rsidRDefault="009D7F46" w:rsidP="00824F69">
      <w:pPr>
        <w:rPr>
          <w:rFonts w:ascii="Arial" w:hAnsi="Arial" w:cs="Arial"/>
          <w:color w:val="auto"/>
          <w:szCs w:val="24"/>
        </w:rPr>
      </w:pPr>
    </w:p>
    <w:p w:rsidR="009D7F46" w:rsidRDefault="009D7F46" w:rsidP="00824F69">
      <w:pPr>
        <w:rPr>
          <w:rFonts w:ascii="Arial" w:hAnsi="Arial" w:cs="Arial"/>
          <w:color w:val="auto"/>
          <w:szCs w:val="24"/>
        </w:rPr>
      </w:pPr>
    </w:p>
    <w:p w:rsidR="006E16D2" w:rsidRDefault="006E16D2" w:rsidP="00824F69">
      <w:pPr>
        <w:rPr>
          <w:rFonts w:ascii="Arial" w:hAnsi="Arial" w:cs="Arial"/>
          <w:color w:val="auto"/>
          <w:szCs w:val="24"/>
        </w:rPr>
      </w:pPr>
    </w:p>
    <w:p w:rsidR="006E16D2" w:rsidRDefault="00AB091F" w:rsidP="00824F69">
      <w:pPr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On peut ensuite créer notre commit, celui-ci est suivi d’un git log pour contrôler que le commit se soit bien passé : </w:t>
      </w:r>
    </w:p>
    <w:p w:rsidR="00AB091F" w:rsidRDefault="00AB091F" w:rsidP="00824F69">
      <w:pPr>
        <w:rPr>
          <w:rFonts w:ascii="Arial" w:hAnsi="Arial" w:cs="Arial"/>
          <w:color w:val="auto"/>
          <w:szCs w:val="24"/>
        </w:rPr>
      </w:pPr>
      <w:r>
        <w:rPr>
          <w:noProof/>
        </w:rPr>
        <w:drawing>
          <wp:inline distT="0" distB="0" distL="0" distR="0" wp14:anchorId="6E8BD983" wp14:editId="35360A3E">
            <wp:extent cx="5591175" cy="221932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69" w:rsidRDefault="000F6871" w:rsidP="00824F69">
      <w:pPr>
        <w:rPr>
          <w:rFonts w:ascii="Arial" w:hAnsi="Arial" w:cs="Arial"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14617A8">
            <wp:simplePos x="0" y="0"/>
            <wp:positionH relativeFrom="column">
              <wp:posOffset>390525</wp:posOffset>
            </wp:positionH>
            <wp:positionV relativeFrom="paragraph">
              <wp:posOffset>320040</wp:posOffset>
            </wp:positionV>
            <wp:extent cx="60102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66" y="20829"/>
                <wp:lineTo x="21566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569">
        <w:rPr>
          <w:rFonts w:ascii="Arial" w:hAnsi="Arial" w:cs="Arial"/>
          <w:color w:val="auto"/>
          <w:szCs w:val="24"/>
        </w:rPr>
        <w:t>Ensuite pour mettre le contenu sur l’URL Git, effectuer :</w:t>
      </w:r>
    </w:p>
    <w:p w:rsidR="00422569" w:rsidRDefault="00EF635C" w:rsidP="00824F69">
      <w:pPr>
        <w:rPr>
          <w:rFonts w:ascii="Arial" w:hAnsi="Arial" w:cs="Arial"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4A570E8">
            <wp:simplePos x="0" y="0"/>
            <wp:positionH relativeFrom="margin">
              <wp:align>center</wp:align>
            </wp:positionH>
            <wp:positionV relativeFrom="paragraph">
              <wp:posOffset>811530</wp:posOffset>
            </wp:positionV>
            <wp:extent cx="60674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66" y="21349"/>
                <wp:lineTo x="21566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569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Puis effectuer « </w:t>
      </w:r>
      <w:r w:rsidRPr="00EF635C">
        <w:rPr>
          <w:rFonts w:ascii="Arial" w:hAnsi="Arial" w:cs="Arial"/>
          <w:b/>
          <w:bCs/>
          <w:color w:val="auto"/>
          <w:sz w:val="28"/>
          <w:szCs w:val="28"/>
        </w:rPr>
        <w:t xml:space="preserve">git push -u </w:t>
      </w:r>
      <w:proofErr w:type="spellStart"/>
      <w:r w:rsidRPr="00EF635C">
        <w:rPr>
          <w:rFonts w:ascii="Arial" w:hAnsi="Arial" w:cs="Arial"/>
          <w:b/>
          <w:bCs/>
          <w:color w:val="auto"/>
          <w:sz w:val="28"/>
          <w:szCs w:val="28"/>
        </w:rPr>
        <w:t>origin</w:t>
      </w:r>
      <w:proofErr w:type="spellEnd"/>
      <w:r w:rsidRPr="00EF635C">
        <w:rPr>
          <w:rFonts w:ascii="Arial" w:hAnsi="Arial" w:cs="Arial"/>
          <w:b/>
          <w:bCs/>
          <w:color w:val="auto"/>
          <w:sz w:val="28"/>
          <w:szCs w:val="28"/>
        </w:rPr>
        <w:t xml:space="preserve"> master</w:t>
      </w:r>
      <w:r w:rsidRPr="00EF635C">
        <w:rPr>
          <w:rFonts w:ascii="Arial" w:hAnsi="Arial" w:cs="Arial"/>
          <w:color w:val="auto"/>
          <w:sz w:val="28"/>
          <w:szCs w:val="28"/>
        </w:rPr>
        <w:t> </w:t>
      </w:r>
      <w:r>
        <w:rPr>
          <w:rFonts w:ascii="Arial" w:hAnsi="Arial" w:cs="Arial"/>
          <w:color w:val="auto"/>
          <w:szCs w:val="24"/>
        </w:rPr>
        <w:t>»</w:t>
      </w:r>
    </w:p>
    <w:p w:rsidR="00397292" w:rsidRDefault="00397292" w:rsidP="00824F69">
      <w:pPr>
        <w:rPr>
          <w:rFonts w:ascii="Arial" w:hAnsi="Arial" w:cs="Arial"/>
          <w:color w:val="auto"/>
          <w:szCs w:val="24"/>
        </w:rPr>
      </w:pPr>
    </w:p>
    <w:p w:rsidR="00EF635C" w:rsidRDefault="00EF635C" w:rsidP="00824F69">
      <w:pPr>
        <w:rPr>
          <w:rFonts w:ascii="Arial" w:hAnsi="Arial" w:cs="Arial"/>
          <w:color w:val="auto"/>
          <w:szCs w:val="24"/>
        </w:rPr>
      </w:pPr>
    </w:p>
    <w:p w:rsidR="00EF635C" w:rsidRPr="00C02E6E" w:rsidRDefault="00EF635C" w:rsidP="00824F69">
      <w:pPr>
        <w:rPr>
          <w:rFonts w:ascii="Arial" w:hAnsi="Arial" w:cs="Arial"/>
          <w:color w:val="auto"/>
          <w:szCs w:val="24"/>
        </w:rPr>
      </w:pPr>
      <w:bookmarkStart w:id="0" w:name="_GoBack"/>
      <w:bookmarkEnd w:id="0"/>
      <w:r w:rsidRPr="0041428F">
        <w:rPr>
          <w:noProof/>
          <w:color w:val="000000" w:themeColor="text1"/>
          <w:lang w:bidi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7FBF64" wp14:editId="70DE5CD5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3303270" cy="407670"/>
                <wp:effectExtent l="19050" t="19050" r="11430" b="13970"/>
                <wp:wrapTight wrapText="bothSides">
                  <wp:wrapPolygon edited="0">
                    <wp:start x="-125" y="-580"/>
                    <wp:lineTo x="-125" y="21445"/>
                    <wp:lineTo x="21550" y="21445"/>
                    <wp:lineTo x="21550" y="-580"/>
                    <wp:lineTo x="-125" y="-580"/>
                  </wp:wrapPolygon>
                </wp:wrapTight>
                <wp:docPr id="36" name="Forme 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EF635C" w:rsidRPr="00080F08" w:rsidRDefault="00EF635C" w:rsidP="00EF635C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Création d’un dépôt Git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FBF64" id="_x0000_s1037" style="position:absolute;left:0;text-align:left;margin-left:0;margin-top:9.75pt;width:260.1pt;height:32.1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" filled="f" strokecolor="white [3212]" strokeweight="3pt">
                <v:stroke miterlimit="4"/>
                <v:textbox style="mso-fit-shape-to-text:t" inset="1.5pt,1.5pt,1.5pt,1.5pt">
                  <w:txbxContent>
                    <w:p w:rsidR="00EF635C" w:rsidRPr="00080F08" w:rsidRDefault="00EF635C" w:rsidP="00EF635C">
                      <w:pPr>
                        <w:pStyle w:val="NormalWeb"/>
                        <w:spacing w:before="0" w:beforeAutospacing="0" w:after="0" w:afterAutospacing="0"/>
                        <w:ind w:left="-180" w:right="-24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  <w:sz w:val="40"/>
                          <w:szCs w:val="44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44"/>
                          <w:szCs w:val="36"/>
                        </w:rPr>
                        <w:t xml:space="preserve">Création d’un dépôt Git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EF635C" w:rsidRPr="00C02E6E" w:rsidSect="00A57729">
      <w:headerReference w:type="default" r:id="rId2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8F7" w:rsidRDefault="002C58F7" w:rsidP="00A66B18">
      <w:pPr>
        <w:spacing w:before="0" w:after="0"/>
      </w:pPr>
      <w:r>
        <w:separator/>
      </w:r>
    </w:p>
  </w:endnote>
  <w:endnote w:type="continuationSeparator" w:id="0">
    <w:p w:rsidR="002C58F7" w:rsidRDefault="002C58F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8F7" w:rsidRDefault="002C58F7" w:rsidP="00A66B18">
      <w:pPr>
        <w:spacing w:before="0" w:after="0"/>
      </w:pPr>
      <w:r>
        <w:separator/>
      </w:r>
    </w:p>
  </w:footnote>
  <w:footnote w:type="continuationSeparator" w:id="0">
    <w:p w:rsidR="002C58F7" w:rsidRDefault="002C58F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013B72">
    <w:pPr>
      <w:pStyle w:val="En-tte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AE298E4" wp14:editId="7A0C0516">
              <wp:simplePos x="0" y="0"/>
              <wp:positionH relativeFrom="column">
                <wp:posOffset>-466725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" name="Graphisme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" name="Forme libr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e libr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orme libr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orme libr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8E63B0" id="Graphisme 17" o:spid="_x0000_s1026" alt="Curved accent shapes that collectively build the header design" style="position:absolute;margin-left:-36.75pt;margin-top:-36pt;width:649.5pt;height:238.6pt;z-index:-25165772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">
              <v:shape id="Forme libr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e libr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e libr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e libr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FF"/>
    <w:rsid w:val="00013B72"/>
    <w:rsid w:val="00020A33"/>
    <w:rsid w:val="00047D3E"/>
    <w:rsid w:val="00053A50"/>
    <w:rsid w:val="00080F08"/>
    <w:rsid w:val="00083BAA"/>
    <w:rsid w:val="000A75ED"/>
    <w:rsid w:val="000F6871"/>
    <w:rsid w:val="0010680C"/>
    <w:rsid w:val="00163D5D"/>
    <w:rsid w:val="001766D6"/>
    <w:rsid w:val="001A37DE"/>
    <w:rsid w:val="001C3E66"/>
    <w:rsid w:val="001E2320"/>
    <w:rsid w:val="001E3F46"/>
    <w:rsid w:val="00214E28"/>
    <w:rsid w:val="00242023"/>
    <w:rsid w:val="0027585F"/>
    <w:rsid w:val="002A2EB9"/>
    <w:rsid w:val="002C58F7"/>
    <w:rsid w:val="002C6B82"/>
    <w:rsid w:val="00352B81"/>
    <w:rsid w:val="00380B3E"/>
    <w:rsid w:val="00397292"/>
    <w:rsid w:val="003A0150"/>
    <w:rsid w:val="003B48A6"/>
    <w:rsid w:val="003E24DF"/>
    <w:rsid w:val="0041428F"/>
    <w:rsid w:val="00422569"/>
    <w:rsid w:val="00425D9D"/>
    <w:rsid w:val="0044124E"/>
    <w:rsid w:val="00454DD7"/>
    <w:rsid w:val="004A2B0D"/>
    <w:rsid w:val="004B61A5"/>
    <w:rsid w:val="004D05C3"/>
    <w:rsid w:val="004F455F"/>
    <w:rsid w:val="005C2210"/>
    <w:rsid w:val="00615018"/>
    <w:rsid w:val="0062123A"/>
    <w:rsid w:val="00625A0C"/>
    <w:rsid w:val="00635EFE"/>
    <w:rsid w:val="00646E75"/>
    <w:rsid w:val="006E16D2"/>
    <w:rsid w:val="006F14C1"/>
    <w:rsid w:val="006F6F10"/>
    <w:rsid w:val="00705701"/>
    <w:rsid w:val="0074777A"/>
    <w:rsid w:val="00783E79"/>
    <w:rsid w:val="007B5AE8"/>
    <w:rsid w:val="007F5192"/>
    <w:rsid w:val="0081181D"/>
    <w:rsid w:val="00824F69"/>
    <w:rsid w:val="00836523"/>
    <w:rsid w:val="008D1F24"/>
    <w:rsid w:val="009126DC"/>
    <w:rsid w:val="00921829"/>
    <w:rsid w:val="009457D8"/>
    <w:rsid w:val="009D7F46"/>
    <w:rsid w:val="009F6B34"/>
    <w:rsid w:val="009F73B2"/>
    <w:rsid w:val="00A0555D"/>
    <w:rsid w:val="00A57729"/>
    <w:rsid w:val="00A66B18"/>
    <w:rsid w:val="00A6783B"/>
    <w:rsid w:val="00A96CF8"/>
    <w:rsid w:val="00AB091F"/>
    <w:rsid w:val="00AE1388"/>
    <w:rsid w:val="00AE229E"/>
    <w:rsid w:val="00AF3982"/>
    <w:rsid w:val="00B45725"/>
    <w:rsid w:val="00B50294"/>
    <w:rsid w:val="00B57D6E"/>
    <w:rsid w:val="00B653E9"/>
    <w:rsid w:val="00BB3026"/>
    <w:rsid w:val="00C02E6E"/>
    <w:rsid w:val="00C11E92"/>
    <w:rsid w:val="00C153B0"/>
    <w:rsid w:val="00C41E5B"/>
    <w:rsid w:val="00C701F7"/>
    <w:rsid w:val="00C70786"/>
    <w:rsid w:val="00C7627E"/>
    <w:rsid w:val="00C91F08"/>
    <w:rsid w:val="00D5362C"/>
    <w:rsid w:val="00D66593"/>
    <w:rsid w:val="00D83F9B"/>
    <w:rsid w:val="00D92BFF"/>
    <w:rsid w:val="00DE6DA2"/>
    <w:rsid w:val="00DF2D30"/>
    <w:rsid w:val="00E55D74"/>
    <w:rsid w:val="00E6540C"/>
    <w:rsid w:val="00E81E2A"/>
    <w:rsid w:val="00EE0952"/>
    <w:rsid w:val="00EF635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CB0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455F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4F455F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4F455F"/>
    <w:pPr>
      <w:spacing w:before="60" w:after="0"/>
      <w:ind w:left="0" w:right="0"/>
    </w:pPr>
    <w:rPr>
      <w:color w:val="auto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4F455F"/>
    <w:pPr>
      <w:spacing w:before="0"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55F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F73B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rsid w:val="00635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r.wikibooks.org/wiki/Windows" TargetMode="External"/><Relationship Id="rId18" Type="http://schemas.openxmlformats.org/officeDocument/2006/relationships/hyperlink" Target="https://gitforwindows.org/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s://fr.wikipedia.org/wiki/fr:Mac_O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.wikibooks.org/wiki/Unix" TargetMode="Externa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xi5\AppData\Roaming\Microsoft\Templates\T&#233;l&#233;copie%20Courbe%20bleue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A7D6-3B12-4381-9A4D-465268B9AD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E7711-C922-4D57-8EB1-37497298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71E16-2717-4CAC-A52B-2C71389C9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8573BE2-7C55-491A-9808-5F7932AB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Télécopie Courbe bleue</Template>
  <TotalTime>0</TotalTime>
  <Pages>7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2019-10-04T09:09:00Z</dcterms:created>
  <dcterms:modified xsi:type="dcterms:W3CDTF">2019-10-04T09:09:00Z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v-zalu@microsoft.com</vt:lpwstr>
  </property>
  <property fmtid="{D5CDD505-2E9C-101B-9397-08002B2CF9AE}" pid="6" name="MSIP_Label_f42aa342-8706-4288-bd11-ebb85995028c_SetDate">
    <vt:lpwstr>2018-09-18T09:02:35.9884666Z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